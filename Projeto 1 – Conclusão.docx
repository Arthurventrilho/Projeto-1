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D0465" w14:textId="77777777" w:rsidR="005F2A46" w:rsidRDefault="006F5BC6">
      <w:pPr>
        <w:pStyle w:val="Ttulo1"/>
      </w:pPr>
      <w:r>
        <w:t xml:space="preserve">Projeto 1 – Conclusão </w:t>
      </w:r>
    </w:p>
    <w:p w14:paraId="1C3E6C95" w14:textId="3E70A8BA" w:rsidR="00E20467" w:rsidRDefault="00E20467" w:rsidP="00463663">
      <w:pPr>
        <w:pStyle w:val="Commarcadores"/>
        <w:numPr>
          <w:ilvl w:val="0"/>
          <w:numId w:val="0"/>
        </w:numPr>
        <w:ind w:left="432"/>
        <w:jc w:val="both"/>
      </w:pPr>
      <w:r>
        <w:t>O Projeto 1 de Ciência dos Dados teve como objetivo fazer uma análise exploratória com os recursos, qualitativos e/ou quantitativos, vistos nas primeiras aulas dessa disciplina.</w:t>
      </w:r>
    </w:p>
    <w:p w14:paraId="545648B1" w14:textId="4B30B0C3" w:rsidR="00941E5B" w:rsidRDefault="00E20467" w:rsidP="00463663">
      <w:pPr>
        <w:pStyle w:val="Commarcadores"/>
        <w:numPr>
          <w:ilvl w:val="0"/>
          <w:numId w:val="0"/>
        </w:numPr>
        <w:ind w:left="432"/>
        <w:jc w:val="both"/>
      </w:pPr>
      <w:r>
        <w:t>Para isso, p</w:t>
      </w:r>
      <w:bookmarkStart w:id="0" w:name="_GoBack"/>
      <w:bookmarkEnd w:id="0"/>
      <w:r w:rsidR="00743128">
        <w:t>rimeiramente, foi escolhido além do IDH outras duas variáveis no Gapminder, Fertilidade e Consumo de Energia Total.</w:t>
      </w:r>
      <w:r w:rsidR="00941E5B">
        <w:t xml:space="preserve"> Com as variáveis escolhidas foi feita a pergunta que o Projeto 1 tem como objetivo responde-la, que é “</w:t>
      </w:r>
      <w:r w:rsidR="00941E5B" w:rsidRPr="00941E5B">
        <w:t>A Fertilidade junto ao Consumo de Energia Total estão associados ao IDH? Qual deles</w:t>
      </w:r>
      <w:r>
        <w:t xml:space="preserve"> está mais fortemente associado?</w:t>
      </w:r>
      <w:r w:rsidR="00941E5B">
        <w:t>.</w:t>
      </w:r>
    </w:p>
    <w:p w14:paraId="3AFEA069" w14:textId="4A231CE4" w:rsidR="005F2A46" w:rsidRDefault="00941E5B" w:rsidP="00463663">
      <w:pPr>
        <w:pStyle w:val="Commarcadores"/>
        <w:numPr>
          <w:ilvl w:val="0"/>
          <w:numId w:val="0"/>
        </w:numPr>
        <w:ind w:left="432"/>
        <w:jc w:val="both"/>
      </w:pPr>
      <w:r>
        <w:t xml:space="preserve"> Para responder essa pergunta foi necessário abrir</w:t>
      </w:r>
      <w:r w:rsidR="00743128">
        <w:t xml:space="preserve"> um docu</w:t>
      </w:r>
      <w:r>
        <w:t>mento no Jupyter Notebook e carregar as</w:t>
      </w:r>
      <w:r w:rsidR="00743128">
        <w:t xml:space="preserve"> tabelas</w:t>
      </w:r>
      <w:r>
        <w:t xml:space="preserve"> das variáveis acima</w:t>
      </w:r>
      <w:r w:rsidR="00743128">
        <w:t>. Para facilitar na programação e na organização dos dados foi mudado os índices, renomeados e juntadas as três tabelas em uma única. Após a junção percebeu-se que algumas linhas estavam sem dados, portanto tirou-se os espaços vazios, em seguida, salvou essa tabela em um arquivo CSV e Excel.</w:t>
      </w:r>
    </w:p>
    <w:p w14:paraId="6248067C" w14:textId="77777777" w:rsidR="00941E5B" w:rsidRDefault="00743128" w:rsidP="00941E5B">
      <w:pPr>
        <w:pStyle w:val="Commarcadores"/>
        <w:numPr>
          <w:ilvl w:val="0"/>
          <w:numId w:val="0"/>
        </w:numPr>
        <w:ind w:left="432"/>
        <w:jc w:val="both"/>
      </w:pPr>
      <w:r>
        <w:t xml:space="preserve">Feito isso, foi escolhido um ano para uma análise mais profunda, primeiramente foi o de 2008. O primeiro recurso para a análise foi um gráfico que engloba as 3 variáveis, sendo o eixo x a Fertilidade, o y o IDH, e o Consumo de Eletricidade ficou sendo a área das bolinhas demarcadas. Esse gráfico mostrou </w:t>
      </w:r>
      <w:r w:rsidR="00463663">
        <w:t xml:space="preserve">que as bolinhas maiores, ou seja, as que apresentavam maior Consumo de Energia estavam predominantes no países com o IDH mais alto, e nesses países observava também um menor número de Fertilidade. Visto isso, partiu-se para os gráficos com duas variáveis sendo tendo em vista analisar o IDH. O gráfico de Fertilidade e IDH teve uma reta de correlação muito boa, em que estava visível a forte associação entre eles. Já o de Consumo de Energia com o IDH não apresentou um gráfico bom, pois a reta não estava seguindo a maioria dos pontos, assim plotou-se um Boxplot para ver os outliers da reta. Esses outliers foram eliminados, e mesmo assim a reta não estava </w:t>
      </w:r>
      <w:r w:rsidR="00463663">
        <w:lastRenderedPageBreak/>
        <w:t>boa. Após essas análises gráficos foi solicitada uma tabela de correlações entre as variáveis, concluindo que a Fertilidade estava fortemente ligada com o IDH, o mesmo não foi visto com o Consumo de Energia, que apresentou pouca correlação com o índice.</w:t>
      </w:r>
      <w:r w:rsidR="00941E5B">
        <w:t xml:space="preserve"> </w:t>
      </w:r>
      <w:r w:rsidR="00941E5B">
        <w:t>O mesmo foi feito para o ano de 2000, e chegou-se a mesma conclusão.</w:t>
      </w:r>
    </w:p>
    <w:p w14:paraId="002DB5C4" w14:textId="1AB47B2B" w:rsidR="00941E5B" w:rsidRDefault="00941E5B" w:rsidP="00941E5B">
      <w:pPr>
        <w:pStyle w:val="Commarcadores"/>
        <w:numPr>
          <w:ilvl w:val="0"/>
          <w:numId w:val="0"/>
        </w:numPr>
        <w:ind w:left="432"/>
        <w:jc w:val="both"/>
      </w:pPr>
      <w:r>
        <w:t xml:space="preserve">Por fim, como a correlação do IDH com a Fertilidade foi alta, criou-se um último gráfico em que visou a evolução dessa variável a esse índice ao longo dos anos 2005 a 2009, e percebeu-se que pouco mudou em relação a eles, ou seja, a associação entre essas variáveis sempre foi alta e estável. </w:t>
      </w:r>
    </w:p>
    <w:p w14:paraId="15540D81" w14:textId="5613A41F" w:rsidR="00743128" w:rsidRDefault="00743128" w:rsidP="00463663">
      <w:pPr>
        <w:pStyle w:val="Commarcadores"/>
        <w:numPr>
          <w:ilvl w:val="0"/>
          <w:numId w:val="0"/>
        </w:numPr>
        <w:ind w:left="432"/>
        <w:jc w:val="both"/>
      </w:pPr>
    </w:p>
    <w:p w14:paraId="40B5B3C7" w14:textId="77777777" w:rsidR="00463663" w:rsidRDefault="00463663" w:rsidP="00463663">
      <w:pPr>
        <w:pStyle w:val="Commarcadores"/>
        <w:numPr>
          <w:ilvl w:val="0"/>
          <w:numId w:val="0"/>
        </w:numPr>
        <w:ind w:left="432"/>
        <w:jc w:val="both"/>
      </w:pPr>
    </w:p>
    <w:sectPr w:rsidR="0046366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35CA9" w14:textId="77777777" w:rsidR="00FC5B35" w:rsidRDefault="00FC5B35">
      <w:r>
        <w:rPr>
          <w:lang w:bidi="pt-BR"/>
        </w:rPr>
        <w:separator/>
      </w:r>
    </w:p>
    <w:p w14:paraId="46568707" w14:textId="77777777" w:rsidR="00FC5B35" w:rsidRDefault="00FC5B35"/>
  </w:endnote>
  <w:endnote w:type="continuationSeparator" w:id="0">
    <w:p w14:paraId="51E1A58D" w14:textId="77777777" w:rsidR="00FC5B35" w:rsidRDefault="00FC5B35">
      <w:r>
        <w:rPr>
          <w:lang w:bidi="pt-BR"/>
        </w:rPr>
        <w:continuationSeparator/>
      </w:r>
    </w:p>
    <w:p w14:paraId="5898F880" w14:textId="77777777" w:rsidR="00FC5B35" w:rsidRDefault="00FC5B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BC7AE8" w14:textId="77777777" w:rsidR="005F2A46" w:rsidRDefault="00B304F8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 w:rsidR="00E20467"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3B5E4" w14:textId="77777777" w:rsidR="00FC5B35" w:rsidRDefault="00FC5B35">
      <w:r>
        <w:rPr>
          <w:lang w:bidi="pt-BR"/>
        </w:rPr>
        <w:separator/>
      </w:r>
    </w:p>
    <w:p w14:paraId="4375C631" w14:textId="77777777" w:rsidR="00FC5B35" w:rsidRDefault="00FC5B35"/>
  </w:footnote>
  <w:footnote w:type="continuationSeparator" w:id="0">
    <w:p w14:paraId="15BDE460" w14:textId="77777777" w:rsidR="00FC5B35" w:rsidRDefault="00FC5B35">
      <w:r>
        <w:rPr>
          <w:lang w:bidi="pt-BR"/>
        </w:rPr>
        <w:continuationSeparator/>
      </w:r>
    </w:p>
    <w:p w14:paraId="30EEE15C" w14:textId="77777777" w:rsidR="00FC5B35" w:rsidRDefault="00FC5B3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C6"/>
    <w:rsid w:val="00463663"/>
    <w:rsid w:val="005F2A46"/>
    <w:rsid w:val="006E2D7B"/>
    <w:rsid w:val="006F5BC6"/>
    <w:rsid w:val="00743128"/>
    <w:rsid w:val="00941E5B"/>
    <w:rsid w:val="0098366D"/>
    <w:rsid w:val="00B304F8"/>
    <w:rsid w:val="00E20467"/>
    <w:rsid w:val="00E94C3F"/>
    <w:rsid w:val="00FC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4D6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pt-PT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4F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erada">
    <w:name w:val="List Number"/>
    <w:basedOn w:val="Normal"/>
    <w:uiPriority w:val="9"/>
    <w:qFormat/>
    <w:pPr>
      <w:numPr>
        <w:numId w:val="4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link">
    <w:name w:val="Hyperlink"/>
    <w:basedOn w:val="Fontepargpadro"/>
    <w:uiPriority w:val="99"/>
    <w:unhideWhenUsed/>
    <w:rPr>
      <w:color w:val="731C3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F5BC6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02086/Fazer%20anotac&#807;o&#771;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Fazer anotações.dotx</Template>
  <TotalTime>33</TotalTime>
  <Pages>2</Pages>
  <Words>398</Words>
  <Characters>2152</Characters>
  <Application>Microsoft Macintosh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dcterms:created xsi:type="dcterms:W3CDTF">2018-08-21T00:02:00Z</dcterms:created>
  <dcterms:modified xsi:type="dcterms:W3CDTF">2018-08-23T00:34:00Z</dcterms:modified>
</cp:coreProperties>
</file>